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81A7" w14:textId="46BB15F8" w:rsidR="00C6554A" w:rsidRPr="008B5277" w:rsidRDefault="00F1526A" w:rsidP="00630783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t xml:space="preserve"> </w:t>
      </w:r>
      <w:r w:rsidR="00503283">
        <w:t xml:space="preserve">          </w:t>
      </w:r>
      <w:r w:rsidR="00295A38">
        <w:rPr>
          <w:noProof/>
        </w:rPr>
        <w:drawing>
          <wp:inline distT="0" distB="0" distL="0" distR="0" wp14:anchorId="6E5BB5B7" wp14:editId="7E4128C0">
            <wp:extent cx="45148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8ACA72E" w14:textId="2CC7496D" w:rsidR="00C6554A" w:rsidRDefault="00295A38" w:rsidP="00C6554A">
      <w:pPr>
        <w:pStyle w:val="Title"/>
        <w:rPr>
          <w:sz w:val="72"/>
          <w:szCs w:val="72"/>
        </w:rPr>
      </w:pPr>
      <w:r w:rsidRPr="00295A38">
        <w:rPr>
          <w:sz w:val="72"/>
          <w:szCs w:val="72"/>
        </w:rPr>
        <w:t>Python M</w:t>
      </w:r>
      <w:r w:rsidR="006210DF">
        <w:rPr>
          <w:sz w:val="72"/>
          <w:szCs w:val="72"/>
        </w:rPr>
        <w:t>icro</w:t>
      </w:r>
      <w:r w:rsidRPr="00295A38">
        <w:rPr>
          <w:sz w:val="72"/>
          <w:szCs w:val="72"/>
        </w:rPr>
        <w:t xml:space="preserve"> Project </w:t>
      </w:r>
    </w:p>
    <w:p w14:paraId="58649E05" w14:textId="77777777" w:rsidR="00295A38" w:rsidRPr="00295A38" w:rsidRDefault="00295A38" w:rsidP="00C6554A">
      <w:pPr>
        <w:pStyle w:val="Title"/>
        <w:rPr>
          <w:sz w:val="72"/>
          <w:szCs w:val="72"/>
        </w:rPr>
      </w:pPr>
    </w:p>
    <w:p w14:paraId="29B63D7F" w14:textId="1DD39170" w:rsidR="00295A38" w:rsidRDefault="00295A38" w:rsidP="00C6554A">
      <w:pPr>
        <w:pStyle w:val="Title"/>
        <w:rPr>
          <w:sz w:val="40"/>
          <w:szCs w:val="40"/>
        </w:rPr>
      </w:pPr>
      <w:proofErr w:type="gramStart"/>
      <w:r>
        <w:rPr>
          <w:sz w:val="40"/>
          <w:szCs w:val="40"/>
        </w:rPr>
        <w:t>Title :</w:t>
      </w:r>
      <w:proofErr w:type="gramEnd"/>
      <w:r>
        <w:rPr>
          <w:sz w:val="40"/>
          <w:szCs w:val="40"/>
        </w:rPr>
        <w:t>- Password Authentication</w:t>
      </w:r>
    </w:p>
    <w:p w14:paraId="587F33F4" w14:textId="77777777" w:rsidR="00295A38" w:rsidRPr="00295A38" w:rsidRDefault="00295A38" w:rsidP="00C6554A">
      <w:pPr>
        <w:pStyle w:val="Title"/>
        <w:rPr>
          <w:sz w:val="40"/>
          <w:szCs w:val="40"/>
        </w:rPr>
      </w:pPr>
    </w:p>
    <w:p w14:paraId="7D650E86" w14:textId="4301711B" w:rsidR="00C6554A" w:rsidRDefault="00295A38" w:rsidP="00295A38">
      <w:pPr>
        <w:pStyle w:val="ContactInf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CF69F" wp14:editId="32C6D90A">
                <wp:simplePos x="0" y="0"/>
                <wp:positionH relativeFrom="column">
                  <wp:posOffset>3795823</wp:posOffset>
                </wp:positionH>
                <wp:positionV relativeFrom="paragraph">
                  <wp:posOffset>11045</wp:posOffset>
                </wp:positionV>
                <wp:extent cx="2636875" cy="2232837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875" cy="223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E98885" w14:textId="064A8918" w:rsidR="00295A38" w:rsidRPr="0072176E" w:rsidRDefault="00295A3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295A38">
                              <w:rPr>
                                <w:sz w:val="36"/>
                                <w:szCs w:val="36"/>
                                <w:lang w:val="en-IN"/>
                              </w:rPr>
                              <w:t>Batch</w:t>
                            </w: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: </w:t>
                            </w:r>
                            <w:r w:rsidR="007217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19</w:t>
                            </w:r>
                          </w:p>
                          <w:p w14:paraId="513438A5" w14:textId="77777777" w:rsidR="00021813" w:rsidRPr="00302E1E" w:rsidRDefault="00295A38" w:rsidP="00295A3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M.Avinash</w:t>
                            </w:r>
                            <w:proofErr w:type="spellEnd"/>
                          </w:p>
                          <w:p w14:paraId="14BC7B95" w14:textId="400B5621" w:rsidR="00107AC2" w:rsidRPr="00302E1E" w:rsidRDefault="00D96351" w:rsidP="00107AC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   </w:t>
                            </w:r>
                            <w:r w:rsidR="00107AC2"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(22</w:t>
                            </w: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7Y5A0512)</w:t>
                            </w:r>
                          </w:p>
                          <w:p w14:paraId="0DBC2BEB" w14:textId="031E7DD4" w:rsidR="00021813" w:rsidRPr="00302E1E" w:rsidRDefault="00302E1E" w:rsidP="00295A3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B. Parvathi</w:t>
                            </w:r>
                          </w:p>
                          <w:p w14:paraId="3618B497" w14:textId="1ACD228D" w:rsidR="00D96351" w:rsidRPr="00302E1E" w:rsidRDefault="00D96351" w:rsidP="00D9635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   (217Y1A0598)</w:t>
                            </w:r>
                          </w:p>
                          <w:p w14:paraId="22373CC5" w14:textId="77777777" w:rsidR="00D96351" w:rsidRPr="00302E1E" w:rsidRDefault="00021813" w:rsidP="00295A3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R.Rakendra</w:t>
                            </w:r>
                            <w:proofErr w:type="spellEnd"/>
                            <w:proofErr w:type="gramEnd"/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Shiva</w:t>
                            </w:r>
                            <w:r w:rsidR="00295A38"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  <w:p w14:paraId="1078316B" w14:textId="3FA54279" w:rsidR="00295A38" w:rsidRPr="00302E1E" w:rsidRDefault="00302E1E" w:rsidP="00D9635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   </w:t>
                            </w: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(</w:t>
                            </w:r>
                            <w:r w:rsidR="00D96351"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21</w:t>
                            </w:r>
                            <w:r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7Y1A05A9)</w:t>
                            </w:r>
                            <w:r w:rsidR="00295A38"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  </w:t>
                            </w:r>
                            <w:r w:rsidR="00021813" w:rsidRPr="0030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F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9pt;margin-top:.85pt;width:207.65pt;height:1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" fillcolor="white [3201]" strokecolor="white [3212]" strokeweight=".5pt">
                <v:textbox>
                  <w:txbxContent>
                    <w:p w14:paraId="61E98885" w14:textId="064A8918" w:rsidR="00295A38" w:rsidRPr="0072176E" w:rsidRDefault="00295A3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295A38">
                        <w:rPr>
                          <w:sz w:val="36"/>
                          <w:szCs w:val="36"/>
                          <w:lang w:val="en-IN"/>
                        </w:rPr>
                        <w:t>Batch</w:t>
                      </w: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: </w:t>
                      </w:r>
                      <w:r w:rsidR="0072176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19</w:t>
                      </w:r>
                    </w:p>
                    <w:p w14:paraId="513438A5" w14:textId="77777777" w:rsidR="00021813" w:rsidRPr="00302E1E" w:rsidRDefault="00295A38" w:rsidP="00295A3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M.Avinash</w:t>
                      </w:r>
                      <w:proofErr w:type="spellEnd"/>
                    </w:p>
                    <w:p w14:paraId="14BC7B95" w14:textId="400B5621" w:rsidR="00107AC2" w:rsidRPr="00302E1E" w:rsidRDefault="00D96351" w:rsidP="00107AC2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   </w:t>
                      </w:r>
                      <w:r w:rsidR="00107AC2"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(22</w:t>
                      </w: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7Y5A0512)</w:t>
                      </w:r>
                    </w:p>
                    <w:p w14:paraId="0DBC2BEB" w14:textId="031E7DD4" w:rsidR="00021813" w:rsidRPr="00302E1E" w:rsidRDefault="00302E1E" w:rsidP="00295A3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B. Parvathi</w:t>
                      </w:r>
                    </w:p>
                    <w:p w14:paraId="3618B497" w14:textId="1ACD228D" w:rsidR="00D96351" w:rsidRPr="00302E1E" w:rsidRDefault="00D96351" w:rsidP="00D96351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   (217Y1A0598)</w:t>
                      </w:r>
                    </w:p>
                    <w:p w14:paraId="22373CC5" w14:textId="77777777" w:rsidR="00D96351" w:rsidRPr="00302E1E" w:rsidRDefault="00021813" w:rsidP="00295A3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proofErr w:type="gramStart"/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R.Rakendra</w:t>
                      </w:r>
                      <w:proofErr w:type="spellEnd"/>
                      <w:proofErr w:type="gramEnd"/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Shiva</w:t>
                      </w:r>
                      <w:r w:rsidR="00295A38"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  <w:p w14:paraId="1078316B" w14:textId="3FA54279" w:rsidR="00295A38" w:rsidRPr="00302E1E" w:rsidRDefault="00302E1E" w:rsidP="00D96351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   </w:t>
                      </w: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(</w:t>
                      </w:r>
                      <w:r w:rsidR="00D96351"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21</w:t>
                      </w:r>
                      <w:r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7Y1A05A9)</w:t>
                      </w:r>
                      <w:r w:rsidR="00295A38"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  </w:t>
                      </w:r>
                      <w:r w:rsidR="00021813" w:rsidRPr="00302E1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6554A">
        <w:br w:type="page"/>
      </w:r>
    </w:p>
    <w:p w14:paraId="1E8226A1" w14:textId="099917A9" w:rsidR="00C95C40" w:rsidRPr="00874A21" w:rsidRDefault="00C95C40" w:rsidP="00DB56BC">
      <w:pPr>
        <w:jc w:val="center"/>
        <w:rPr>
          <w:rFonts w:ascii="Times New Roman" w:hAnsi="Times New Roman" w:cs="Times New Roman"/>
          <w:b/>
          <w:bCs/>
          <w:color w:val="4E5B6F" w:themeColor="text2"/>
          <w:sz w:val="44"/>
          <w:szCs w:val="44"/>
          <w:u w:val="single"/>
        </w:rPr>
      </w:pPr>
      <w:r w:rsidRPr="00874A21">
        <w:rPr>
          <w:rFonts w:ascii="Times New Roman" w:hAnsi="Times New Roman" w:cs="Times New Roman"/>
          <w:b/>
          <w:bCs/>
          <w:color w:val="4E5B6F" w:themeColor="text2"/>
          <w:sz w:val="44"/>
          <w:szCs w:val="44"/>
          <w:u w:val="single"/>
        </w:rPr>
        <w:lastRenderedPageBreak/>
        <w:t>Password</w:t>
      </w:r>
      <w:r w:rsidRPr="00874A21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u w:val="single"/>
        </w:rPr>
        <w:t xml:space="preserve"> </w:t>
      </w:r>
      <w:r w:rsidRPr="00874A21">
        <w:rPr>
          <w:rFonts w:ascii="Times New Roman" w:hAnsi="Times New Roman" w:cs="Times New Roman"/>
          <w:b/>
          <w:bCs/>
          <w:color w:val="4E5B6F" w:themeColor="text2"/>
          <w:sz w:val="44"/>
          <w:szCs w:val="44"/>
          <w:u w:val="single"/>
        </w:rPr>
        <w:t>Authentication</w:t>
      </w:r>
      <w:r w:rsidR="00DB56BC" w:rsidRPr="00874A21">
        <w:rPr>
          <w:rFonts w:ascii="Times New Roman" w:hAnsi="Times New Roman" w:cs="Times New Roman"/>
          <w:b/>
          <w:bCs/>
          <w:color w:val="4E5B6F" w:themeColor="text2"/>
          <w:sz w:val="44"/>
          <w:szCs w:val="44"/>
          <w:u w:val="single"/>
        </w:rPr>
        <w:t xml:space="preserve"> </w:t>
      </w:r>
    </w:p>
    <w:p w14:paraId="58936649" w14:textId="2C46A745" w:rsidR="00DB56BC" w:rsidRPr="00935550" w:rsidRDefault="00DB56BC" w:rsidP="00DB56BC">
      <w:pPr>
        <w:jc w:val="center"/>
        <w:rPr>
          <w:rFonts w:ascii="Times New Roman" w:hAnsi="Times New Roman" w:cs="Times New Roman"/>
          <w:color w:val="808080" w:themeColor="background1" w:themeShade="80"/>
          <w:sz w:val="32"/>
          <w:szCs w:val="32"/>
          <w:u w:val="single"/>
        </w:rPr>
      </w:pPr>
      <w:r w:rsidRPr="00935550">
        <w:rPr>
          <w:rFonts w:ascii="Times New Roman" w:hAnsi="Times New Roman" w:cs="Times New Roman"/>
          <w:color w:val="808080" w:themeColor="background1" w:themeShade="80"/>
          <w:sz w:val="32"/>
          <w:szCs w:val="32"/>
          <w:u w:val="single"/>
        </w:rPr>
        <w:t>ABSTRACT</w:t>
      </w:r>
    </w:p>
    <w:p w14:paraId="56CEA01F" w14:textId="77777777" w:rsidR="00B74922" w:rsidRPr="00C80D87" w:rsidRDefault="00B74922" w:rsidP="0067738E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C80D87">
        <w:rPr>
          <w:sz w:val="32"/>
          <w:szCs w:val="32"/>
        </w:rPr>
        <w:t>A password authentication system is a system that is used for the identification of a user. Think of it like a login screen that you see while logging in to your Facebook account. It asks for your email or a username and then it asks for your password. If you have entered the correct password then it verifies you as the real user.</w:t>
      </w:r>
    </w:p>
    <w:p w14:paraId="2D8BDF47" w14:textId="396A146A" w:rsidR="00B74922" w:rsidRPr="00C80D87" w:rsidRDefault="00B74922" w:rsidP="0067738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sz w:val="32"/>
          <w:szCs w:val="32"/>
        </w:rPr>
      </w:pPr>
      <w:r w:rsidRPr="00C80D87">
        <w:rPr>
          <w:sz w:val="32"/>
          <w:szCs w:val="32"/>
        </w:rPr>
        <w:t xml:space="preserve">Creating a logic-based password authentication </w:t>
      </w:r>
      <w:r w:rsidR="00015222" w:rsidRPr="00C80D87">
        <w:rPr>
          <w:sz w:val="32"/>
          <w:szCs w:val="32"/>
        </w:rPr>
        <w:t>system.</w:t>
      </w:r>
      <w:r w:rsidRPr="00C80D87">
        <w:rPr>
          <w:sz w:val="32"/>
          <w:szCs w:val="32"/>
        </w:rPr>
        <w:t xml:space="preserve"> </w:t>
      </w:r>
      <w:r w:rsidR="00624152" w:rsidRPr="00C80D87">
        <w:rPr>
          <w:sz w:val="32"/>
          <w:szCs w:val="32"/>
        </w:rPr>
        <w:t xml:space="preserve"> </w:t>
      </w:r>
      <w:r w:rsidRPr="00C80D87">
        <w:rPr>
          <w:sz w:val="32"/>
          <w:szCs w:val="32"/>
        </w:rPr>
        <w:t>So, in the section below, I will take you through how to create a password authentication system using Python</w:t>
      </w:r>
      <w:r w:rsidRPr="00C80D87">
        <w:rPr>
          <w:rFonts w:asciiTheme="minorHAnsi" w:hAnsiTheme="minorHAnsi"/>
          <w:sz w:val="32"/>
          <w:szCs w:val="32"/>
        </w:rPr>
        <w:t>.</w:t>
      </w:r>
    </w:p>
    <w:p w14:paraId="57EAD32F" w14:textId="2EAB4C92" w:rsidR="00DB56BC" w:rsidRPr="0067738E" w:rsidRDefault="00DB56BC" w:rsidP="00DB56BC">
      <w:pPr>
        <w:jc w:val="center"/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</w:pPr>
      <w:r w:rsidRPr="0067738E"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  <w:t>Password</w:t>
      </w:r>
      <w:r w:rsidRPr="0067738E">
        <w:rPr>
          <w:rFonts w:asciiTheme="majorHAnsi" w:hAnsiTheme="majorHAnsi" w:cstheme="majorHAnsi"/>
          <w:b/>
          <w:bCs/>
          <w:color w:val="0D0D0D" w:themeColor="text1" w:themeTint="F2"/>
          <w:sz w:val="36"/>
          <w:szCs w:val="36"/>
          <w:u w:val="single"/>
        </w:rPr>
        <w:t xml:space="preserve"> </w:t>
      </w:r>
      <w:r w:rsidRPr="0067738E"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  <w:t xml:space="preserve">Authentication Using Python </w:t>
      </w:r>
    </w:p>
    <w:p w14:paraId="612141A3" w14:textId="2CF847B9" w:rsidR="00DB56BC" w:rsidRPr="00C80D87" w:rsidRDefault="00DB56BC" w:rsidP="0082548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To create a password authentication system using Python you have to follow the steps mentioned below:</w:t>
      </w:r>
    </w:p>
    <w:p w14:paraId="791CFAE3" w14:textId="18BC4552" w:rsidR="00DB56BC" w:rsidRPr="00C80D87" w:rsidRDefault="00DB56BC" w:rsidP="00015222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Create a </w:t>
      </w:r>
      <w:hyperlink r:id="rId9" w:history="1">
        <w:r w:rsidRPr="00C80D87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u w:val="single"/>
            <w:bdr w:val="none" w:sz="0" w:space="0" w:color="auto" w:frame="1"/>
          </w:rPr>
          <w:t>Dictionary</w:t>
        </w:r>
      </w:hyperlink>
      <w:r w:rsidRPr="00C80D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of usernames with their passwords.</w:t>
      </w:r>
    </w:p>
    <w:p w14:paraId="26620591" w14:textId="3A7DD315" w:rsidR="00DB56BC" w:rsidRPr="00C80D87" w:rsidRDefault="00DB56BC" w:rsidP="00015222">
      <w:pPr>
        <w:numPr>
          <w:ilvl w:val="0"/>
          <w:numId w:val="17"/>
        </w:numPr>
        <w:shd w:val="clear" w:color="auto" w:fill="FFFFFF"/>
        <w:spacing w:before="0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Then you have to ask for user input as the username by using the input function in Python.</w:t>
      </w:r>
    </w:p>
    <w:p w14:paraId="12E9DC11" w14:textId="77777777" w:rsidR="00815A0E" w:rsidRPr="00C80D87" w:rsidRDefault="00815A0E" w:rsidP="00015222">
      <w:pPr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Then you have to use the </w:t>
      </w:r>
      <w:proofErr w:type="spellStart"/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getpass</w:t>
      </w:r>
      <w:proofErr w:type="spellEnd"/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module in Python to ask for user input as the password. Here we are using the </w:t>
      </w:r>
      <w:proofErr w:type="spellStart"/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getpass</w:t>
      </w:r>
      <w:proofErr w:type="spellEnd"/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module instead of the input function to make sure that the user doesn’t get to see what he/she write in the password field.</w:t>
      </w:r>
    </w:p>
    <w:p w14:paraId="699BCDE8" w14:textId="640329B0" w:rsidR="00815A0E" w:rsidRPr="00C80D87" w:rsidRDefault="00375D04" w:rsidP="00015222">
      <w:pPr>
        <w:pStyle w:val="ListParagraph"/>
        <w:shd w:val="clear" w:color="auto" w:fill="FFFFFF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Style w:val="SubtleEmphasis"/>
          <w:rFonts w:ascii="Times New Roman" w:hAnsi="Times New Roman" w:cs="Times New Roman"/>
          <w:color w:val="auto"/>
          <w:sz w:val="32"/>
          <w:szCs w:val="32"/>
        </w:rPr>
        <w:t>So,</w:t>
      </w:r>
      <w:r w:rsidR="00815A0E" w:rsidRPr="00C80D87">
        <w:rPr>
          <w:rStyle w:val="SubtleEmphasis"/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815A0E"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let’s follow the steps mentioned above to </w:t>
      </w: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steps:</w:t>
      </w:r>
    </w:p>
    <w:p w14:paraId="611E49CC" w14:textId="51A298D5" w:rsidR="00624152" w:rsidRDefault="00815A0E" w:rsidP="00624152">
      <w:pPr>
        <w:pStyle w:val="ListParagraph"/>
        <w:shd w:val="clear" w:color="auto" w:fill="FFFFFF"/>
        <w:spacing w:after="100" w:afterAutospacing="1" w:line="240" w:lineRule="auto"/>
        <w:ind w:left="360"/>
        <w:jc w:val="center"/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</w:pPr>
      <w:r w:rsidRPr="0082548A"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  <w:t>Implementation</w:t>
      </w:r>
    </w:p>
    <w:p w14:paraId="1E3F8DD6" w14:textId="77777777" w:rsidR="0082548A" w:rsidRPr="0082548A" w:rsidRDefault="0082548A" w:rsidP="00624152">
      <w:pPr>
        <w:pStyle w:val="ListParagraph"/>
        <w:shd w:val="clear" w:color="auto" w:fill="FFFFFF"/>
        <w:spacing w:after="100" w:afterAutospacing="1" w:line="240" w:lineRule="auto"/>
        <w:ind w:left="360"/>
        <w:jc w:val="center"/>
        <w:rPr>
          <w:rFonts w:asciiTheme="majorHAnsi" w:hAnsiTheme="majorHAnsi" w:cstheme="majorHAnsi"/>
          <w:b/>
          <w:bCs/>
          <w:color w:val="4E5B6F" w:themeColor="text2"/>
          <w:sz w:val="36"/>
          <w:szCs w:val="36"/>
          <w:u w:val="single"/>
        </w:rPr>
      </w:pPr>
    </w:p>
    <w:p w14:paraId="035FEDA2" w14:textId="65CE023C" w:rsidR="00815A0E" w:rsidRPr="00C80D87" w:rsidRDefault="00815A0E" w:rsidP="00B74922">
      <w:pPr>
        <w:pStyle w:val="ListParagraph"/>
        <w:numPr>
          <w:ilvl w:val="1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Technologies Used: Python 3.10.</w:t>
      </w:r>
    </w:p>
    <w:p w14:paraId="2B38B65A" w14:textId="77777777" w:rsidR="00624152" w:rsidRPr="00C80D87" w:rsidRDefault="00624152" w:rsidP="00624152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31014C53" w14:textId="230C2C80" w:rsidR="00815A0E" w:rsidRPr="00C80D87" w:rsidRDefault="00815A0E" w:rsidP="00815A0E">
      <w:pPr>
        <w:pStyle w:val="ListParagraph"/>
        <w:numPr>
          <w:ilvl w:val="1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C80D87">
        <w:rPr>
          <w:rFonts w:ascii="Times New Roman" w:eastAsia="Times New Roman" w:hAnsi="Times New Roman" w:cs="Times New Roman"/>
          <w:color w:val="auto"/>
          <w:sz w:val="32"/>
          <w:szCs w:val="32"/>
        </w:rPr>
        <w:t>Language Used: Python</w:t>
      </w:r>
    </w:p>
    <w:p w14:paraId="6864163E" w14:textId="77777777" w:rsidR="00935550" w:rsidRDefault="00935550" w:rsidP="00815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14:paraId="4E24952F" w14:textId="0409D974" w:rsidR="003B1DF9" w:rsidRPr="00C80D87" w:rsidRDefault="00C80D87" w:rsidP="00815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62626" w:themeColor="text1" w:themeTint="D9"/>
          <w:sz w:val="48"/>
          <w:szCs w:val="48"/>
          <w:u w:val="single"/>
        </w:rPr>
        <w:lastRenderedPageBreak/>
        <w:t xml:space="preserve">Project </w:t>
      </w:r>
      <w:r w:rsidR="003B1DF9" w:rsidRPr="00C80D87">
        <w:rPr>
          <w:rFonts w:ascii="Times New Roman" w:eastAsia="Times New Roman" w:hAnsi="Times New Roman" w:cs="Times New Roman"/>
          <w:b/>
          <w:bCs/>
          <w:color w:val="262626" w:themeColor="text1" w:themeTint="D9"/>
          <w:sz w:val="48"/>
          <w:szCs w:val="48"/>
          <w:u w:val="single"/>
        </w:rPr>
        <w:t>Code:</w:t>
      </w:r>
    </w:p>
    <w:p w14:paraId="7CA54ABC" w14:textId="24A7A49A" w:rsidR="00DB56BC" w:rsidRPr="008E6EDF" w:rsidRDefault="003B1DF9" w:rsidP="00DB56BC">
      <w:pPr>
        <w:rPr>
          <w:rFonts w:ascii="Times New Roman" w:hAnsi="Times New Roman" w:cs="Times New Roman"/>
          <w:b/>
          <w:bCs/>
          <w:color w:val="4E5B6F" w:themeColor="text2"/>
          <w:sz w:val="40"/>
          <w:szCs w:val="40"/>
          <w:u w:val="single"/>
        </w:rPr>
      </w:pPr>
      <w:r w:rsidRPr="008E6ED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E62622A" wp14:editId="74C7635B">
            <wp:extent cx="5943600" cy="36894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88" cy="37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D27D" w14:textId="596815A8" w:rsidR="00DB56BC" w:rsidRPr="008E6EDF" w:rsidRDefault="003B1DF9" w:rsidP="003B1DF9">
      <w:pPr>
        <w:rPr>
          <w:rFonts w:ascii="Times New Roman" w:hAnsi="Times New Roman" w:cs="Times New Roman"/>
          <w:b/>
          <w:bCs/>
          <w:sz w:val="48"/>
          <w:szCs w:val="48"/>
          <w:u w:val="single"/>
          <w:shd w:val="clear" w:color="auto" w:fill="FFFFFF"/>
        </w:rPr>
      </w:pPr>
      <w:r w:rsidRPr="008E6EDF">
        <w:rPr>
          <w:rFonts w:ascii="Times New Roman" w:hAnsi="Times New Roman" w:cs="Times New Roman"/>
          <w:b/>
          <w:bCs/>
          <w:sz w:val="48"/>
          <w:szCs w:val="48"/>
          <w:u w:val="single"/>
          <w:shd w:val="clear" w:color="auto" w:fill="FFFFFF"/>
        </w:rPr>
        <w:t>Output:</w:t>
      </w:r>
    </w:p>
    <w:p w14:paraId="5A71A34B" w14:textId="0FE6B429" w:rsidR="00DB56BC" w:rsidRPr="008E6EDF" w:rsidRDefault="003B1DF9" w:rsidP="00DB56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E6ED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Case: 1</w:t>
      </w:r>
      <w:r w:rsidRPr="008E6EDF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 xml:space="preserve"> </w:t>
      </w:r>
    </w:p>
    <w:p w14:paraId="53F70CA9" w14:textId="4985C4BA" w:rsidR="003B1DF9" w:rsidRDefault="003B1DF9" w:rsidP="003B1DF9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3B1DF9">
        <w:rPr>
          <w:color w:val="000000"/>
          <w:sz w:val="32"/>
          <w:szCs w:val="32"/>
        </w:rPr>
        <w:t xml:space="preserve">If Username Is Valid </w:t>
      </w:r>
      <w:r w:rsidR="00375D04">
        <w:rPr>
          <w:color w:val="000000"/>
          <w:sz w:val="32"/>
          <w:szCs w:val="32"/>
        </w:rPr>
        <w:t>a</w:t>
      </w:r>
      <w:r w:rsidRPr="003B1DF9">
        <w:rPr>
          <w:color w:val="000000"/>
          <w:sz w:val="32"/>
          <w:szCs w:val="32"/>
        </w:rPr>
        <w:t>nd Password Is Valid</w:t>
      </w:r>
      <w:r>
        <w:rPr>
          <w:color w:val="000000"/>
          <w:sz w:val="28"/>
          <w:szCs w:val="28"/>
        </w:rPr>
        <w:t>.</w:t>
      </w:r>
    </w:p>
    <w:p w14:paraId="58EEA149" w14:textId="77777777" w:rsidR="00B74922" w:rsidRDefault="00B74922" w:rsidP="003B1DF9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6AFDC46" w14:textId="55E424B8" w:rsidR="003B1DF9" w:rsidRDefault="00B74922" w:rsidP="003B1DF9">
      <w:pPr>
        <w:pStyle w:val="NormalWeb"/>
        <w:spacing w:before="0" w:beforeAutospacing="0" w:after="16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E0E306A" wp14:editId="599F1189">
            <wp:extent cx="5442790" cy="153052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5"/>
                    <a:stretch/>
                  </pic:blipFill>
                  <pic:spPr bwMode="auto">
                    <a:xfrm>
                      <a:off x="0" y="0"/>
                      <a:ext cx="5443855" cy="15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A3900" w14:textId="77777777" w:rsidR="003B1DF9" w:rsidRPr="003B1DF9" w:rsidRDefault="003B1DF9" w:rsidP="00DB56B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665C5B5" w14:textId="412EEE6B" w:rsidR="00B74922" w:rsidRPr="008E6EDF" w:rsidRDefault="00B74922" w:rsidP="00B74922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8E6ED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lastRenderedPageBreak/>
        <w:t>Case: 2</w:t>
      </w:r>
    </w:p>
    <w:p w14:paraId="407D483A" w14:textId="2AEA701D" w:rsidR="00B74922" w:rsidRDefault="00B74922" w:rsidP="00B749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B74922">
        <w:rPr>
          <w:rFonts w:ascii="Times New Roman" w:hAnsi="Times New Roman" w:cs="Times New Roman"/>
          <w:color w:val="000000"/>
          <w:sz w:val="32"/>
          <w:szCs w:val="32"/>
        </w:rPr>
        <w:t xml:space="preserve">If Username Is Valid </w:t>
      </w:r>
      <w:r w:rsidR="00375D04" w:rsidRPr="00B74922">
        <w:rPr>
          <w:rFonts w:ascii="Times New Roman" w:hAnsi="Times New Roman" w:cs="Times New Roman"/>
          <w:color w:val="000000"/>
          <w:sz w:val="32"/>
          <w:szCs w:val="32"/>
        </w:rPr>
        <w:t>and</w:t>
      </w:r>
      <w:r w:rsidRPr="00B74922">
        <w:rPr>
          <w:rFonts w:ascii="Times New Roman" w:hAnsi="Times New Roman" w:cs="Times New Roman"/>
          <w:color w:val="000000"/>
          <w:sz w:val="32"/>
          <w:szCs w:val="32"/>
        </w:rPr>
        <w:t xml:space="preserve"> Password Is </w:t>
      </w:r>
      <w:r w:rsidR="00375D04" w:rsidRPr="00B74922">
        <w:rPr>
          <w:rFonts w:ascii="Times New Roman" w:hAnsi="Times New Roman" w:cs="Times New Roman"/>
          <w:color w:val="000000"/>
          <w:sz w:val="32"/>
          <w:szCs w:val="32"/>
        </w:rPr>
        <w:t>Inva</w:t>
      </w:r>
      <w:r w:rsidR="00375D04">
        <w:rPr>
          <w:rFonts w:ascii="Times New Roman" w:hAnsi="Times New Roman" w:cs="Times New Roman"/>
          <w:color w:val="000000"/>
          <w:sz w:val="32"/>
          <w:szCs w:val="32"/>
        </w:rPr>
        <w:t>li</w:t>
      </w:r>
      <w:r w:rsidR="00375D04" w:rsidRPr="00B74922">
        <w:rPr>
          <w:rFonts w:ascii="Times New Roman" w:hAnsi="Times New Roman" w:cs="Times New Roman"/>
          <w:color w:val="000000"/>
          <w:sz w:val="32"/>
          <w:szCs w:val="32"/>
        </w:rPr>
        <w:t>d.</w:t>
      </w:r>
    </w:p>
    <w:p w14:paraId="0AFB57DE" w14:textId="68675275" w:rsidR="00B74922" w:rsidRDefault="00B74922" w:rsidP="00B7492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E3F79DB" wp14:editId="24F750AF">
            <wp:extent cx="5262582" cy="284909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2"/>
                    <a:stretch/>
                  </pic:blipFill>
                  <pic:spPr bwMode="auto">
                    <a:xfrm>
                      <a:off x="0" y="0"/>
                      <a:ext cx="5262880" cy="284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33BED" w14:textId="77777777" w:rsidR="00B74922" w:rsidRPr="00B74922" w:rsidRDefault="00B74922" w:rsidP="00B7492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57B0380" w14:textId="2D0DFCF8" w:rsidR="00B74922" w:rsidRPr="008E6EDF" w:rsidRDefault="00B74922" w:rsidP="00B74922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8E6ED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Case: 3</w:t>
      </w:r>
    </w:p>
    <w:p w14:paraId="617198F1" w14:textId="45E32A17" w:rsidR="00B74922" w:rsidRDefault="00B74922" w:rsidP="00B749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B74922">
        <w:rPr>
          <w:rFonts w:ascii="Times New Roman" w:hAnsi="Times New Roman" w:cs="Times New Roman"/>
          <w:color w:val="000000"/>
          <w:sz w:val="32"/>
          <w:szCs w:val="32"/>
        </w:rPr>
        <w:t xml:space="preserve">If Username </w:t>
      </w:r>
      <w:r w:rsidR="00375D04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B74922">
        <w:rPr>
          <w:rFonts w:ascii="Times New Roman" w:hAnsi="Times New Roman" w:cs="Times New Roman"/>
          <w:color w:val="000000"/>
          <w:sz w:val="32"/>
          <w:szCs w:val="32"/>
        </w:rPr>
        <w:t>nd Password Both Are Invalid.</w:t>
      </w:r>
    </w:p>
    <w:p w14:paraId="7D84B2F6" w14:textId="3B39DD6F" w:rsidR="00B74922" w:rsidRPr="00B74922" w:rsidRDefault="00B74922" w:rsidP="00B74922"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E6FD02" wp14:editId="5D79EF23">
            <wp:extent cx="5422393" cy="15310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6" b="2123"/>
                    <a:stretch/>
                  </pic:blipFill>
                  <pic:spPr bwMode="auto">
                    <a:xfrm>
                      <a:off x="0" y="0"/>
                      <a:ext cx="5422900" cy="15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9321" w14:textId="77777777" w:rsidR="00DB56BC" w:rsidRPr="00DB56BC" w:rsidRDefault="00DB56BC" w:rsidP="00DB56BC">
      <w:pPr>
        <w:rPr>
          <w:rFonts w:ascii="Times New Roman" w:hAnsi="Times New Roman" w:cs="Times New Roman"/>
          <w:color w:val="808080" w:themeColor="background1" w:themeShade="80"/>
          <w:sz w:val="40"/>
          <w:szCs w:val="40"/>
          <w:u w:val="single"/>
        </w:rPr>
      </w:pPr>
    </w:p>
    <w:p w14:paraId="3A4B3C82" w14:textId="77777777" w:rsidR="00DB56BC" w:rsidRPr="00DB56BC" w:rsidRDefault="00DB56BC" w:rsidP="00DB56BC">
      <w:pPr>
        <w:rPr>
          <w:rFonts w:asciiTheme="majorHAnsi" w:hAnsiTheme="majorHAnsi" w:cstheme="majorHAnsi"/>
          <w:color w:val="4E5B6F" w:themeColor="text2"/>
          <w:sz w:val="48"/>
          <w:szCs w:val="48"/>
        </w:rPr>
      </w:pPr>
    </w:p>
    <w:p w14:paraId="1342EE71" w14:textId="6383B208" w:rsidR="00000000" w:rsidRDefault="00000000" w:rsidP="00C95C40">
      <w:pPr>
        <w:jc w:val="center"/>
      </w:pPr>
    </w:p>
    <w:sectPr w:rsidR="002C74C0" w:rsidSect="00DB56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B9E6" w14:textId="77777777" w:rsidR="00145DA6" w:rsidRDefault="00145DA6" w:rsidP="00C6554A">
      <w:pPr>
        <w:spacing w:before="0" w:after="0" w:line="240" w:lineRule="auto"/>
      </w:pPr>
      <w:r>
        <w:separator/>
      </w:r>
    </w:p>
  </w:endnote>
  <w:endnote w:type="continuationSeparator" w:id="0">
    <w:p w14:paraId="69C85BBA" w14:textId="77777777" w:rsidR="00145DA6" w:rsidRDefault="00145D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6F96" w14:textId="77777777" w:rsidR="00145DA6" w:rsidRDefault="00145DA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00A047" w14:textId="77777777" w:rsidR="00145DA6" w:rsidRDefault="00145D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8D4453"/>
    <w:multiLevelType w:val="hybridMultilevel"/>
    <w:tmpl w:val="B5109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7141C01"/>
    <w:multiLevelType w:val="multilevel"/>
    <w:tmpl w:val="F3F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BC66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8459052">
    <w:abstractNumId w:val="9"/>
  </w:num>
  <w:num w:numId="2" w16cid:durableId="1558008616">
    <w:abstractNumId w:val="8"/>
  </w:num>
  <w:num w:numId="3" w16cid:durableId="900823710">
    <w:abstractNumId w:val="8"/>
  </w:num>
  <w:num w:numId="4" w16cid:durableId="38944354">
    <w:abstractNumId w:val="9"/>
  </w:num>
  <w:num w:numId="5" w16cid:durableId="1945305758">
    <w:abstractNumId w:val="14"/>
  </w:num>
  <w:num w:numId="6" w16cid:durableId="677999524">
    <w:abstractNumId w:val="10"/>
  </w:num>
  <w:num w:numId="7" w16cid:durableId="984235328">
    <w:abstractNumId w:val="12"/>
  </w:num>
  <w:num w:numId="8" w16cid:durableId="1721250051">
    <w:abstractNumId w:val="7"/>
  </w:num>
  <w:num w:numId="9" w16cid:durableId="151261483">
    <w:abstractNumId w:val="6"/>
  </w:num>
  <w:num w:numId="10" w16cid:durableId="69160282">
    <w:abstractNumId w:val="5"/>
  </w:num>
  <w:num w:numId="11" w16cid:durableId="710805465">
    <w:abstractNumId w:val="4"/>
  </w:num>
  <w:num w:numId="12" w16cid:durableId="1704672080">
    <w:abstractNumId w:val="3"/>
  </w:num>
  <w:num w:numId="13" w16cid:durableId="1240285543">
    <w:abstractNumId w:val="2"/>
  </w:num>
  <w:num w:numId="14" w16cid:durableId="293222782">
    <w:abstractNumId w:val="1"/>
  </w:num>
  <w:num w:numId="15" w16cid:durableId="250314313">
    <w:abstractNumId w:val="0"/>
  </w:num>
  <w:num w:numId="16" w16cid:durableId="39137249">
    <w:abstractNumId w:val="11"/>
  </w:num>
  <w:num w:numId="17" w16cid:durableId="307440575">
    <w:abstractNumId w:val="15"/>
  </w:num>
  <w:num w:numId="18" w16cid:durableId="1258293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8"/>
    <w:rsid w:val="00015222"/>
    <w:rsid w:val="00021813"/>
    <w:rsid w:val="00107AC2"/>
    <w:rsid w:val="00145DA6"/>
    <w:rsid w:val="002554CD"/>
    <w:rsid w:val="00293B83"/>
    <w:rsid w:val="00295A38"/>
    <w:rsid w:val="002B4294"/>
    <w:rsid w:val="002E0127"/>
    <w:rsid w:val="00302E1E"/>
    <w:rsid w:val="00333D0D"/>
    <w:rsid w:val="00375D04"/>
    <w:rsid w:val="003B1DF9"/>
    <w:rsid w:val="004C049F"/>
    <w:rsid w:val="005000E2"/>
    <w:rsid w:val="00503283"/>
    <w:rsid w:val="006210DF"/>
    <w:rsid w:val="00624152"/>
    <w:rsid w:val="00630783"/>
    <w:rsid w:val="0067738E"/>
    <w:rsid w:val="006A3CE7"/>
    <w:rsid w:val="0072176E"/>
    <w:rsid w:val="00815A0E"/>
    <w:rsid w:val="0082548A"/>
    <w:rsid w:val="00874A21"/>
    <w:rsid w:val="008E6EDF"/>
    <w:rsid w:val="00935550"/>
    <w:rsid w:val="009A4C77"/>
    <w:rsid w:val="00A25AB9"/>
    <w:rsid w:val="00B74922"/>
    <w:rsid w:val="00C6554A"/>
    <w:rsid w:val="00C80D87"/>
    <w:rsid w:val="00C95C40"/>
    <w:rsid w:val="00D96351"/>
    <w:rsid w:val="00DB56BC"/>
    <w:rsid w:val="00ED7C44"/>
    <w:rsid w:val="00F1526A"/>
    <w:rsid w:val="00FA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09EE"/>
  <w15:chartTrackingRefBased/>
  <w15:docId w15:val="{AC216616-4154-4033-8129-CD6A644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95A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1813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21813"/>
    <w:rPr>
      <w:rFonts w:eastAsiaTheme="minorEastAsia"/>
      <w:color w:val="auto"/>
    </w:rPr>
  </w:style>
  <w:style w:type="character" w:styleId="SubtleEmphasis">
    <w:name w:val="Subtle Emphasis"/>
    <w:basedOn w:val="DefaultParagraphFont"/>
    <w:uiPriority w:val="19"/>
    <w:qFormat/>
    <w:rsid w:val="00815A0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3B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thecleverprogrammer.com/2020/12/31/python-dictionaries-tutoria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%20shiva\AppData\Local\Microsoft\Office\16.0\DTS\en-US%7b61B6DE79-0F0C-4479-95C9-56C37EE01F69%7d\%7b30D55176-0D81-4C98-9119-E8EF165FC87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C790-A494-46D2-A299-B208F7C7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{30D55176-0D81-4C98-9119-E8EF165FC871}tf02835058_win32</Template>
  <TotalTime>118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shiva</dc:creator>
  <cp:keywords/>
  <dc:description/>
  <cp:lastModifiedBy>KARTHIK SHIVA</cp:lastModifiedBy>
  <cp:revision>19</cp:revision>
  <dcterms:created xsi:type="dcterms:W3CDTF">2023-01-18T14:27:00Z</dcterms:created>
  <dcterms:modified xsi:type="dcterms:W3CDTF">2023-09-08T01:06:00Z</dcterms:modified>
</cp:coreProperties>
</file>